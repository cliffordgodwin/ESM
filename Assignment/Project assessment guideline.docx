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C4" w:rsidRPr="00C40020" w:rsidRDefault="00483DC4" w:rsidP="00483DC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a</w:t>
      </w:r>
      <w:r w:rsidRPr="00C400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ssessment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guideline</w:t>
      </w:r>
    </w:p>
    <w:p w:rsidR="00483DC4" w:rsidRPr="00C40020" w:rsidRDefault="00483DC4" w:rsidP="00483D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The group project assignment will be evaluated along 3 lines below. The first two will carry a weight of 30% each, while the third will carry a weight of 40% of the overall grade.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83DC4" w:rsidRPr="00C40020" w:rsidRDefault="00483DC4" w:rsidP="0048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Engineering skills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Technical quality of results (e.g. calculations)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Computer skills (e.g.) programming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Interpretation of results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Usability of results for societal impact/sustainable development</w:t>
      </w:r>
    </w:p>
    <w:p w:rsidR="00483DC4" w:rsidRPr="00C40020" w:rsidRDefault="00483DC4" w:rsidP="0048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Academic approach 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Argumentation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Extension of knowledge or methods discussed in class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Ambition level: amount of work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Creativity: new ideas, innovative use of data and knowledge</w:t>
      </w:r>
    </w:p>
    <w:p w:rsidR="00483DC4" w:rsidRPr="00C40020" w:rsidRDefault="00483DC4" w:rsidP="0048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Reporting and presentation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Structure and consistency: is it complete and holistically answering the assignment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Language proficiency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Use of literature and references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Use of figures, tables and equations</w:t>
      </w:r>
    </w:p>
    <w:p w:rsidR="00483DC4" w:rsidRPr="00C40020" w:rsidRDefault="00483DC4" w:rsidP="00483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Story line of the presentation and report.</w:t>
      </w:r>
    </w:p>
    <w:p w:rsidR="00483DC4" w:rsidRPr="00C40020" w:rsidRDefault="00483DC4" w:rsidP="00483D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020">
        <w:rPr>
          <w:rFonts w:ascii="Times New Roman" w:hAnsi="Times New Roman" w:cs="Times New Roman"/>
          <w:sz w:val="24"/>
          <w:szCs w:val="24"/>
          <w:lang w:val="en-US"/>
        </w:rPr>
        <w:t>Each group presents for max 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 mins and max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40020">
        <w:rPr>
          <w:rFonts w:ascii="Times New Roman" w:hAnsi="Times New Roman" w:cs="Times New Roman"/>
          <w:sz w:val="24"/>
          <w:szCs w:val="24"/>
          <w:lang w:val="en-US"/>
        </w:rPr>
        <w:t xml:space="preserve"> mins are for discussion (total of ~ 20 mins per group) .</w:t>
      </w:r>
      <w:bookmarkStart w:id="0" w:name="_GoBack"/>
      <w:bookmarkEnd w:id="0"/>
    </w:p>
    <w:p w:rsidR="00483DC4" w:rsidRPr="00C40020" w:rsidRDefault="00483DC4" w:rsidP="00483DC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5119" w:rsidRPr="00483DC4" w:rsidRDefault="00483DC4">
      <w:pPr>
        <w:rPr>
          <w:lang w:val="en-US"/>
        </w:rPr>
      </w:pPr>
    </w:p>
    <w:sectPr w:rsidR="009D5119" w:rsidRPr="00483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272F5"/>
    <w:multiLevelType w:val="hybridMultilevel"/>
    <w:tmpl w:val="A992E2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C4"/>
    <w:rsid w:val="00483DC4"/>
    <w:rsid w:val="00487DB7"/>
    <w:rsid w:val="008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3E32084F</Template>
  <TotalTime>2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Pande</dc:creator>
  <cp:lastModifiedBy>Saket Pande</cp:lastModifiedBy>
  <cp:revision>1</cp:revision>
  <dcterms:created xsi:type="dcterms:W3CDTF">2019-06-13T07:48:00Z</dcterms:created>
  <dcterms:modified xsi:type="dcterms:W3CDTF">2019-06-13T07:50:00Z</dcterms:modified>
</cp:coreProperties>
</file>